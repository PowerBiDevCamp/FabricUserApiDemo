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227FF923" w:rsidR="009E25C2" w:rsidRDefault="002D1A93" w:rsidP="00B02F47">
      <w:pPr>
        <w:pStyle w:val="Heading1"/>
      </w:pPr>
      <w:r>
        <w:t>Fabric User API</w:t>
      </w:r>
      <w:r w:rsidR="008D3E11">
        <w:t xml:space="preserve"> Demo</w:t>
      </w:r>
    </w:p>
    <w:p w14:paraId="46A7ADF3" w14:textId="3226C73E" w:rsidR="00D7367C" w:rsidRDefault="002D1A93" w:rsidP="003750C1">
      <w:r>
        <w:t xml:space="preserve">The Fabric User API provides developers with the ability to automate </w:t>
      </w:r>
      <w:r w:rsidR="003750C1">
        <w:t xml:space="preserve">tasks in the Fabric environment such as </w:t>
      </w:r>
      <w:r w:rsidRPr="002D1A93">
        <w:t>creat</w:t>
      </w:r>
      <w:r w:rsidR="003750C1">
        <w:t>ing</w:t>
      </w:r>
      <w:r w:rsidRPr="002D1A93">
        <w:t xml:space="preserve"> and manag</w:t>
      </w:r>
      <w:r w:rsidR="003750C1">
        <w:t>ing</w:t>
      </w:r>
      <w:r w:rsidRPr="002D1A93">
        <w:t xml:space="preserve"> </w:t>
      </w:r>
      <w:r w:rsidR="003750C1">
        <w:t xml:space="preserve">Fabric </w:t>
      </w:r>
      <w:r w:rsidRPr="002D1A93">
        <w:t>workspaces and workspace items</w:t>
      </w:r>
      <w:r w:rsidR="003750C1">
        <w:t xml:space="preserve">. </w:t>
      </w:r>
      <w:r w:rsidR="008D3E11">
        <w:t xml:space="preserve">This GitHub </w:t>
      </w:r>
      <w:r w:rsidR="008A1FF9">
        <w:t xml:space="preserve">repository </w:t>
      </w:r>
      <w:r w:rsidR="008D3E11">
        <w:t xml:space="preserve">contains a developer sample </w:t>
      </w:r>
      <w:r w:rsidR="008A1FF9">
        <w:t xml:space="preserve">named </w:t>
      </w:r>
      <w:r w:rsidR="008A1FF9" w:rsidRPr="008A1FF9">
        <w:rPr>
          <w:b/>
          <w:bCs/>
        </w:rPr>
        <w:t>FabricUserApiDemo</w:t>
      </w:r>
      <w:r w:rsidR="008A1FF9">
        <w:t xml:space="preserve"> </w:t>
      </w:r>
      <w:r w:rsidR="008D3E11">
        <w:t xml:space="preserve">which </w:t>
      </w:r>
      <w:r w:rsidR="008A1FF9">
        <w:t xml:space="preserve">is a C# console application </w:t>
      </w:r>
      <w:r w:rsidR="008D3E11">
        <w:t xml:space="preserve">demonstrating how to create </w:t>
      </w:r>
      <w:r w:rsidR="008A1FF9">
        <w:t>Fabric workspaces and Fabric workspace items included semantic models, reports, lakehouses and notebooks.</w:t>
      </w:r>
    </w:p>
    <w:p w14:paraId="05A8ACBD" w14:textId="3962CB4B" w:rsidR="008A1FF9" w:rsidRDefault="008A1FF9" w:rsidP="003750C1">
      <w:r>
        <w:rPr>
          <w:noProof/>
        </w:rPr>
        <w:drawing>
          <wp:inline distT="0" distB="0" distL="0" distR="0" wp14:anchorId="6A831CCF" wp14:editId="32F4897E">
            <wp:extent cx="2506943" cy="2549331"/>
            <wp:effectExtent l="0" t="0" r="8255" b="3810"/>
            <wp:docPr id="1162781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818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6140" cy="255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D8A3" w14:textId="432A86BD" w:rsidR="008D3E11" w:rsidRDefault="008D3E11" w:rsidP="008D3E11">
      <w:pPr>
        <w:pStyle w:val="Callout"/>
      </w:pPr>
      <w:r>
        <w:t>Have you heard that datasets are no longer called datasets. They’ve been renamed to semantic models</w:t>
      </w:r>
      <w:r>
        <w:t xml:space="preserve">. </w:t>
      </w:r>
    </w:p>
    <w:p w14:paraId="525F65C4" w14:textId="11DBA750" w:rsidR="00B02F47" w:rsidRDefault="008D3E11" w:rsidP="00B02F47">
      <w:r>
        <w:t>If you are interest in getting this developer sample up and running, look at xxx.</w:t>
      </w:r>
    </w:p>
    <w:p w14:paraId="29E6EC4E" w14:textId="1D8BB867" w:rsidR="008D3E11" w:rsidRPr="00B02F47" w:rsidRDefault="008D3E11" w:rsidP="00B02F47">
      <w:r>
        <w:t>If you are interested in reading about the fundamentals of the Fabric User APIs, you should read xxx.</w:t>
      </w:r>
    </w:p>
    <w:sectPr w:rsidR="008D3E11" w:rsidRPr="00B02F47" w:rsidSect="0074345C">
      <w:headerReference w:type="default" r:id="rId13"/>
      <w:footerReference w:type="default" r:id="rId14"/>
      <w:headerReference w:type="first" r:id="rId15"/>
      <w:footerReference w:type="first" r:id="rId16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9DE29" w14:textId="77777777" w:rsidR="00A0221B" w:rsidRDefault="00A0221B" w:rsidP="002754DA">
      <w:pPr>
        <w:spacing w:before="0" w:after="0"/>
      </w:pPr>
      <w:r>
        <w:separator/>
      </w:r>
    </w:p>
  </w:endnote>
  <w:endnote w:type="continuationSeparator" w:id="0">
    <w:p w14:paraId="4860FFEB" w14:textId="77777777" w:rsidR="00A0221B" w:rsidRDefault="00A0221B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DA7A" w14:textId="504EDEBE" w:rsidR="00C716DD" w:rsidRDefault="00C716DD" w:rsidP="00D13E78">
    <w:pPr>
      <w:pStyle w:val="Footer"/>
      <w:pBdr>
        <w:top w:val="single" w:sz="4" w:space="0" w:color="auto"/>
      </w:pBdr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8804B" w14:textId="77777777" w:rsidR="00A0221B" w:rsidRDefault="00A0221B" w:rsidP="002754DA">
      <w:pPr>
        <w:spacing w:before="0" w:after="0"/>
      </w:pPr>
      <w:r>
        <w:separator/>
      </w:r>
    </w:p>
  </w:footnote>
  <w:footnote w:type="continuationSeparator" w:id="0">
    <w:p w14:paraId="29F237D5" w14:textId="77777777" w:rsidR="00A0221B" w:rsidRDefault="00A0221B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FF5A" w14:textId="334BB1F1" w:rsidR="00C716DD" w:rsidRDefault="00C716DD" w:rsidP="001E75B6">
    <w:pPr>
      <w:pStyle w:val="Header"/>
      <w:pBdr>
        <w:bottom w:val="single" w:sz="4" w:space="0" w:color="auto"/>
      </w:pBdr>
      <w:spacing w:before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8367D"/>
    <w:multiLevelType w:val="multilevel"/>
    <w:tmpl w:val="4E28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4"/>
  </w:num>
  <w:num w:numId="2" w16cid:durableId="489492734">
    <w:abstractNumId w:val="8"/>
  </w:num>
  <w:num w:numId="3" w16cid:durableId="59791875">
    <w:abstractNumId w:val="10"/>
  </w:num>
  <w:num w:numId="4" w16cid:durableId="1533495333">
    <w:abstractNumId w:val="5"/>
  </w:num>
  <w:num w:numId="5" w16cid:durableId="1906449883">
    <w:abstractNumId w:val="6"/>
  </w:num>
  <w:num w:numId="6" w16cid:durableId="903489709">
    <w:abstractNumId w:val="14"/>
  </w:num>
  <w:num w:numId="7" w16cid:durableId="21197943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9"/>
  </w:num>
  <w:num w:numId="18" w16cid:durableId="1495297879">
    <w:abstractNumId w:val="1"/>
  </w:num>
  <w:num w:numId="19" w16cid:durableId="1921059512">
    <w:abstractNumId w:val="11"/>
  </w:num>
  <w:num w:numId="20" w16cid:durableId="1143546882">
    <w:abstractNumId w:val="3"/>
  </w:num>
  <w:num w:numId="21" w16cid:durableId="890002651">
    <w:abstractNumId w:val="0"/>
  </w:num>
  <w:num w:numId="22" w16cid:durableId="1623000436">
    <w:abstractNumId w:val="13"/>
  </w:num>
  <w:num w:numId="23" w16cid:durableId="661466576">
    <w:abstractNumId w:val="12"/>
  </w:num>
  <w:num w:numId="24" w16cid:durableId="666322088">
    <w:abstractNumId w:val="15"/>
  </w:num>
  <w:num w:numId="25" w16cid:durableId="10498384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5605658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activeWritingStyle w:appName="MSWord" w:lang="en-US" w:vendorID="64" w:dllVersion="0" w:nlCheck="1" w:checkStyle="0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1718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68DF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207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A93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50C1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3863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D7D12"/>
    <w:rsid w:val="004E1CBF"/>
    <w:rsid w:val="004E29B4"/>
    <w:rsid w:val="004E3B42"/>
    <w:rsid w:val="004E4527"/>
    <w:rsid w:val="004E45B9"/>
    <w:rsid w:val="004E576E"/>
    <w:rsid w:val="004F1E4C"/>
    <w:rsid w:val="004F364A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41E2"/>
    <w:rsid w:val="006453AE"/>
    <w:rsid w:val="0064581B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1FF9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3E11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E7F3F"/>
    <w:rsid w:val="009F7F64"/>
    <w:rsid w:val="00A00F6E"/>
    <w:rsid w:val="00A01BD3"/>
    <w:rsid w:val="00A0221B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1AEC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2F47"/>
    <w:rsid w:val="00B03C99"/>
    <w:rsid w:val="00B04598"/>
    <w:rsid w:val="00B04679"/>
    <w:rsid w:val="00B052C9"/>
    <w:rsid w:val="00B059C8"/>
    <w:rsid w:val="00B07C1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A1CFF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7367C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531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26973"/>
    <w:rsid w:val="00E32970"/>
    <w:rsid w:val="00E329CE"/>
    <w:rsid w:val="00E32AC3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062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6B56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2"/>
    <w:qFormat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  <w:style w:type="paragraph" w:customStyle="1" w:styleId="CodeListing">
    <w:name w:val="Code Listing"/>
    <w:basedOn w:val="Normal"/>
    <w:qFormat/>
    <w:rsid w:val="00CA1CFF"/>
    <w:pPr>
      <w:pBdr>
        <w:top w:val="single" w:sz="2" w:space="6" w:color="A6A6A6" w:themeColor="background1" w:themeShade="A6"/>
        <w:left w:val="single" w:sz="2" w:space="4" w:color="A6A6A6" w:themeColor="background1" w:themeShade="A6"/>
        <w:bottom w:val="single" w:sz="2" w:space="6" w:color="A6A6A6" w:themeColor="background1" w:themeShade="A6"/>
        <w:right w:val="single" w:sz="2" w:space="4" w:color="A6A6A6" w:themeColor="background1" w:themeShade="A6"/>
      </w:pBdr>
      <w:shd w:val="clear" w:color="auto" w:fill="F2F2F2" w:themeFill="background1" w:themeFillShade="F2"/>
      <w:spacing w:before="240" w:after="240" w:line="180" w:lineRule="exact"/>
      <w:ind w:left="144"/>
      <w:contextualSpacing/>
    </w:pPr>
    <w:rPr>
      <w:rFonts w:ascii="Lucida Console" w:hAnsi="Lucida Console"/>
      <w:b/>
      <w:noProof/>
      <w:color w:val="auto"/>
      <w:sz w:val="16"/>
    </w:rPr>
  </w:style>
  <w:style w:type="paragraph" w:customStyle="1" w:styleId="Callout">
    <w:name w:val="Callout"/>
    <w:basedOn w:val="Normal"/>
    <w:qFormat/>
    <w:rsid w:val="00CA1CFF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9E7"/>
      <w:spacing w:before="0" w:after="160" w:line="259" w:lineRule="auto"/>
      <w:ind w:left="144"/>
    </w:pPr>
    <w:rPr>
      <w:rFonts w:asciiTheme="minorHAnsi" w:hAnsiTheme="minorHAns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83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3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3</cp:revision>
  <cp:lastPrinted>2015-10-27T18:03:00Z</cp:lastPrinted>
  <dcterms:created xsi:type="dcterms:W3CDTF">2023-11-15T14:44:00Z</dcterms:created>
  <dcterms:modified xsi:type="dcterms:W3CDTF">2023-11-15T14:49:00Z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